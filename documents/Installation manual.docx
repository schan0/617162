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FC" w:rsidRDefault="00ED291F" w:rsidP="008378D3">
      <w:pPr>
        <w:jc w:val="center"/>
        <w:rPr>
          <w:u w:val="single"/>
        </w:rPr>
      </w:pPr>
      <w:r>
        <w:rPr>
          <w:u w:val="single"/>
        </w:rPr>
        <w:t>Installation manual</w:t>
      </w:r>
    </w:p>
    <w:p w:rsidR="00ED1210" w:rsidRPr="00ED1210" w:rsidRDefault="00ED1210" w:rsidP="00ED1210">
      <w:r w:rsidRPr="00ED1210">
        <w:t>WEBSCRPT</w:t>
      </w:r>
    </w:p>
    <w:p w:rsidR="00ED291F" w:rsidRPr="00ED1210" w:rsidRDefault="00ED1210" w:rsidP="00ED1210">
      <w:r>
        <w:t xml:space="preserve">Student Number: </w:t>
      </w:r>
      <w:bookmarkStart w:id="0" w:name="_GoBack"/>
      <w:bookmarkEnd w:id="0"/>
      <w:r w:rsidRPr="00ED1210">
        <w:t>617162</w:t>
      </w:r>
    </w:p>
    <w:p w:rsidR="00ED291F" w:rsidRPr="00ED291F" w:rsidRDefault="00ED291F" w:rsidP="00ED291F">
      <w:r>
        <w:t xml:space="preserve">The product has been developed and tested using </w:t>
      </w:r>
      <w:r w:rsidR="00A70922">
        <w:t xml:space="preserve">the </w:t>
      </w:r>
      <w:r>
        <w:t xml:space="preserve">Mozilla Firefox </w:t>
      </w:r>
      <w:r w:rsidRPr="00ED291F">
        <w:t>18.0.2</w:t>
      </w:r>
      <w:r>
        <w:t xml:space="preserve"> and Google Chrome </w:t>
      </w:r>
      <w:r>
        <w:rPr>
          <w:rStyle w:val="st"/>
        </w:rPr>
        <w:t>27.0.1453.60</w:t>
      </w:r>
      <w:r w:rsidR="00A70922">
        <w:rPr>
          <w:rStyle w:val="st"/>
        </w:rPr>
        <w:t xml:space="preserve"> web browser</w:t>
      </w:r>
      <w:r>
        <w:t>.</w:t>
      </w:r>
      <w:r w:rsidR="00A70922">
        <w:t xml:space="preserve"> </w:t>
      </w:r>
      <w:r w:rsidR="00A70922" w:rsidRPr="00A70922">
        <w:t xml:space="preserve">Apache </w:t>
      </w:r>
      <w:r w:rsidR="00A70922">
        <w:t xml:space="preserve">server version </w:t>
      </w:r>
      <w:r w:rsidR="00A70922" w:rsidRPr="00A70922">
        <w:t>2.4.2</w:t>
      </w:r>
      <w:r w:rsidR="00A70922">
        <w:t xml:space="preserve"> and MySql version 5.5.25a were used in the products development. For installation instructions, the installation document within Xampp should be used.</w:t>
      </w:r>
      <w:r>
        <w:t xml:space="preserve"> </w:t>
      </w:r>
    </w:p>
    <w:p w:rsidR="008378D3" w:rsidRDefault="008378D3" w:rsidP="008378D3">
      <w:pPr>
        <w:jc w:val="center"/>
        <w:rPr>
          <w:u w:val="single"/>
        </w:rPr>
      </w:pPr>
    </w:p>
    <w:p w:rsidR="008378D3" w:rsidRPr="008378D3" w:rsidRDefault="008378D3" w:rsidP="008378D3"/>
    <w:sectPr w:rsidR="008378D3" w:rsidRPr="0083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D3"/>
    <w:rsid w:val="00191AFC"/>
    <w:rsid w:val="008378D3"/>
    <w:rsid w:val="00A70922"/>
    <w:rsid w:val="00ED1210"/>
    <w:rsid w:val="00E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D2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D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E9F0460B</Template>
  <TotalTime>33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Yau Shing Chan</dc:creator>
  <cp:lastModifiedBy>Samuel Yau Shing Chan</cp:lastModifiedBy>
  <cp:revision>3</cp:revision>
  <dcterms:created xsi:type="dcterms:W3CDTF">2013-04-23T01:19:00Z</dcterms:created>
  <dcterms:modified xsi:type="dcterms:W3CDTF">2013-04-23T02:41:00Z</dcterms:modified>
</cp:coreProperties>
</file>